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3685"/>
        <w:gridCol w:w="4955"/>
      </w:tblGrid>
      <w:tr w:rsidR="00E5521B" w:rsidRPr="00565B06" w14:paraId="3F18E52F" w14:textId="77777777" w:rsidTr="003E24A5">
        <w:trPr>
          <w:trHeight w:hRule="exact" w:val="1944"/>
        </w:trPr>
        <w:tc>
          <w:tcPr>
            <w:tcW w:w="3685" w:type="dxa"/>
            <w:tcMar>
              <w:right w:w="144" w:type="dxa"/>
            </w:tcMar>
            <w:vAlign w:val="bottom"/>
          </w:tcPr>
          <w:p w14:paraId="11670602" w14:textId="77777777" w:rsidR="00556337" w:rsidRPr="00565B06" w:rsidRDefault="00295B5C" w:rsidP="00E5521B">
            <w:pPr>
              <w:pStyle w:val="Title"/>
            </w:pPr>
            <w:r>
              <w:t>William</w:t>
            </w:r>
          </w:p>
          <w:p w14:paraId="385E26A3" w14:textId="77777777" w:rsidR="00FE18B2" w:rsidRPr="00565B06" w:rsidRDefault="00295B5C" w:rsidP="00E5521B">
            <w:pPr>
              <w:pStyle w:val="Subtitle"/>
            </w:pPr>
            <w:r>
              <w:t>Willden</w:t>
            </w:r>
          </w:p>
        </w:tc>
        <w:tc>
          <w:tcPr>
            <w:tcW w:w="4955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4880" w:type="pct"/>
              <w:tblInd w:w="1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228"/>
              <w:gridCol w:w="468"/>
            </w:tblGrid>
            <w:tr w:rsidR="00323C3F" w:rsidRPr="009D0878" w14:paraId="1463FBBA" w14:textId="77777777" w:rsidTr="006F4D71">
              <w:sdt>
                <w:sdtPr>
                  <w:alias w:val="Enter phone:"/>
                  <w:tag w:val="Enter phone:"/>
                  <w:id w:val="-1849400302"/>
                  <w:placeholder>
                    <w:docPart w:val="E109FB7951F84B0CABCE52A2EFFF13C0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4219" w:type="dxa"/>
                      <w:tcMar>
                        <w:left w:w="720" w:type="dxa"/>
                        <w:right w:w="29" w:type="dxa"/>
                      </w:tcMar>
                    </w:tcPr>
                    <w:p w14:paraId="2CD9FAE2" w14:textId="23885B6F" w:rsidR="00323C3F" w:rsidRPr="009D0878" w:rsidRDefault="00840D48" w:rsidP="00323C3F">
                      <w:pPr>
                        <w:pStyle w:val="ContactInfo"/>
                      </w:pPr>
                      <w:r>
                        <w:t>wwillden@outlook.com</w:t>
                      </w:r>
                    </w:p>
                  </w:tc>
                </w:sdtContent>
              </w:sdt>
              <w:tc>
                <w:tcPr>
                  <w:tcW w:w="467" w:type="dxa"/>
                  <w:tcMar>
                    <w:left w:w="0" w:type="dxa"/>
                    <w:right w:w="0" w:type="dxa"/>
                  </w:tcMar>
                </w:tcPr>
                <w:p w14:paraId="417A8598" w14:textId="1D89DB14" w:rsidR="00323C3F" w:rsidRPr="009D0878" w:rsidRDefault="00840D48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CA65333" wp14:editId="23D2A99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3ACDA69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310E180D" w14:textId="77777777" w:rsidTr="006F4D71">
              <w:sdt>
                <w:sdtPr>
                  <w:alias w:val="Enter email:"/>
                  <w:tag w:val="Enter email:"/>
                  <w:id w:val="-675184368"/>
                  <w:placeholder>
                    <w:docPart w:val="8E258507ABF64CD58EAB93E79F1DD86D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4219" w:type="dxa"/>
                      <w:tcMar>
                        <w:left w:w="720" w:type="dxa"/>
                        <w:right w:w="29" w:type="dxa"/>
                      </w:tcMar>
                    </w:tcPr>
                    <w:p w14:paraId="5ABCCA70" w14:textId="3FEBC39E" w:rsidR="00323C3F" w:rsidRPr="009D0878" w:rsidRDefault="00840D48" w:rsidP="00323C3F">
                      <w:pPr>
                        <w:pStyle w:val="ContactInfo"/>
                      </w:pPr>
                      <w:r>
                        <w:t>(208) 243-7363</w:t>
                      </w:r>
                    </w:p>
                  </w:tc>
                </w:sdtContent>
              </w:sdt>
              <w:tc>
                <w:tcPr>
                  <w:tcW w:w="467" w:type="dxa"/>
                  <w:tcMar>
                    <w:left w:w="0" w:type="dxa"/>
                    <w:right w:w="0" w:type="dxa"/>
                  </w:tcMar>
                </w:tcPr>
                <w:p w14:paraId="17AF098D" w14:textId="0507672D" w:rsidR="00323C3F" w:rsidRPr="009D0878" w:rsidRDefault="00840D48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33DACB8" wp14:editId="1017C7F1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AACCDA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1981AFA3" w14:textId="77777777" w:rsidTr="006F4D71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F7FDEA1C35F34A38A7AE9A756ECEF6D2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4219" w:type="dxa"/>
                      <w:tcMar>
                        <w:left w:w="720" w:type="dxa"/>
                        <w:right w:w="29" w:type="dxa"/>
                      </w:tcMar>
                    </w:tcPr>
                    <w:p w14:paraId="04BD7C8C" w14:textId="52E33896" w:rsidR="00323C3F" w:rsidRPr="009D0878" w:rsidRDefault="007A6FE7" w:rsidP="00323C3F">
                      <w:pPr>
                        <w:pStyle w:val="ContactInfo"/>
                      </w:pPr>
                      <w:r>
                        <w:t>https:</w:t>
                      </w:r>
                      <w:r w:rsidR="0036018E">
                        <w:t>/</w:t>
                      </w:r>
                      <w:r>
                        <w:t>/www.linkedin.com/in/wwillden</w:t>
                      </w:r>
                    </w:p>
                  </w:tc>
                </w:sdtContent>
              </w:sdt>
              <w:tc>
                <w:tcPr>
                  <w:tcW w:w="467" w:type="dxa"/>
                  <w:tcMar>
                    <w:left w:w="0" w:type="dxa"/>
                    <w:right w:w="0" w:type="dxa"/>
                  </w:tcMar>
                </w:tcPr>
                <w:p w14:paraId="745FC7D2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F9B36B9" wp14:editId="308F59BC">
                            <wp:extent cx="109728" cy="109728"/>
                            <wp:effectExtent l="0" t="0" r="5080" b="508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B0FFA8E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31D84B1C" w14:textId="77777777" w:rsidTr="006F4D71">
              <w:tc>
                <w:tcPr>
                  <w:tcW w:w="4219" w:type="dxa"/>
                  <w:tcMar>
                    <w:left w:w="720" w:type="dxa"/>
                    <w:right w:w="29" w:type="dxa"/>
                  </w:tcMar>
                </w:tcPr>
                <w:p w14:paraId="1F3BCCDE" w14:textId="4DABFB91" w:rsidR="00323C3F" w:rsidRPr="009D0878" w:rsidRDefault="00000000" w:rsidP="00323C3F">
                  <w:pPr>
                    <w:pStyle w:val="ContactInfo"/>
                  </w:pPr>
                  <w:sdt>
                    <w:sdtPr>
                      <w:alias w:val="Enter Twitter/blog/portfolio:"/>
                      <w:tag w:val="Enter Twitter/blog/portfolio:"/>
                      <w:id w:val="182791170"/>
                      <w:placeholder>
                        <w:docPart w:val="3C1F2A8DF4BA4B98AFC914CC7A15625C"/>
                      </w:placeholder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15:appearance w15:val="hidden"/>
                      <w:text w:multiLine="1"/>
                    </w:sdtPr>
                    <w:sdtContent>
                      <w:r w:rsidR="00442F71">
                        <w:t>https://github.com/lights-a5</w:t>
                      </w:r>
                    </w:sdtContent>
                  </w:sdt>
                </w:p>
              </w:tc>
              <w:tc>
                <w:tcPr>
                  <w:tcW w:w="467" w:type="dxa"/>
                  <w:tcMar>
                    <w:left w:w="0" w:type="dxa"/>
                    <w:right w:w="0" w:type="dxa"/>
                  </w:tcMar>
                </w:tcPr>
                <w:p w14:paraId="542F3385" w14:textId="49C3B90F" w:rsidR="00323C3F" w:rsidRPr="009D0878" w:rsidRDefault="003E24A5" w:rsidP="00323C3F">
                  <w:pPr>
                    <w:pStyle w:val="Icons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749F4A77" wp14:editId="7576E825">
                        <wp:simplePos x="0" y="0"/>
                        <wp:positionH relativeFrom="column">
                          <wp:posOffset>66675</wp:posOffset>
                        </wp:positionH>
                        <wp:positionV relativeFrom="paragraph">
                          <wp:posOffset>44450</wp:posOffset>
                        </wp:positionV>
                        <wp:extent cx="144780" cy="144780"/>
                        <wp:effectExtent l="0" t="0" r="7620" b="7620"/>
                        <wp:wrapNone/>
                        <wp:docPr id="8" name="Picture 8">
                          <a:extLst xmlns:a="http://schemas.openxmlformats.org/drawingml/2006/main"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14:paraId="51C64A30" w14:textId="77777777" w:rsidR="00E5521B" w:rsidRPr="00565B06" w:rsidRDefault="00E5521B" w:rsidP="00DF2C9D">
            <w:pPr>
              <w:pStyle w:val="ContactInfo"/>
            </w:pPr>
          </w:p>
        </w:tc>
      </w:tr>
    </w:tbl>
    <w:p w14:paraId="53AABACF" w14:textId="023B2AD8" w:rsidR="00A77B4D" w:rsidRPr="00565B06" w:rsidRDefault="00A77B4D" w:rsidP="007850D1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1017998A" w14:textId="77777777" w:rsidTr="003849AA">
        <w:tc>
          <w:tcPr>
            <w:tcW w:w="720" w:type="dxa"/>
            <w:tcMar>
              <w:right w:w="216" w:type="dxa"/>
            </w:tcMar>
            <w:vAlign w:val="bottom"/>
          </w:tcPr>
          <w:p w14:paraId="57CD89D7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A42C60C" wp14:editId="6EB4AC19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1F64D2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32DD380" w14:textId="77777777" w:rsidR="00A77B4D" w:rsidRPr="00565B06" w:rsidRDefault="00000000" w:rsidP="002146F8">
            <w:pPr>
              <w:pStyle w:val="Heading1"/>
            </w:pPr>
            <w:sdt>
              <w:sdtPr>
                <w:alias w:val="Education:"/>
                <w:tag w:val="Education:"/>
                <w:id w:val="1586649636"/>
                <w:placeholder>
                  <w:docPart w:val="B4FF0A19EDC041A2B75298A87DC379C1"/>
                </w:placeholder>
                <w:temporary/>
                <w:showingPlcHdr/>
                <w15:appearance w15:val="hidden"/>
              </w:sdtPr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7469F3E9" w14:textId="2E20471E" w:rsidR="007C0E0E" w:rsidRPr="00565B06" w:rsidRDefault="00442F71" w:rsidP="00B47E1E">
      <w:pPr>
        <w:pStyle w:val="Heading2"/>
      </w:pPr>
      <w:r>
        <w:t>B.S. in Software Engineering</w:t>
      </w:r>
      <w:r w:rsidR="007C0E0E" w:rsidRPr="00565B06">
        <w:t xml:space="preserve"> | </w:t>
      </w:r>
      <w:r>
        <w:rPr>
          <w:rStyle w:val="Emphasis"/>
        </w:rPr>
        <w:t>Brigham Young University - Idaho</w:t>
      </w:r>
    </w:p>
    <w:p w14:paraId="1FBF2C01" w14:textId="143BB9A3" w:rsidR="007C0E0E" w:rsidRDefault="00442F71" w:rsidP="004F199F">
      <w:pPr>
        <w:pStyle w:val="Heading3"/>
      </w:pPr>
      <w:r>
        <w:t>April 2011</w:t>
      </w:r>
      <w:r w:rsidR="007C0E0E" w:rsidRPr="00565B06">
        <w:t xml:space="preserve"> </w:t>
      </w:r>
      <w:r w:rsidR="00CD0734" w:rsidRPr="00565B06">
        <w:t xml:space="preserve">– </w:t>
      </w:r>
      <w:r w:rsidR="00CD0734">
        <w:t>AUGUST</w:t>
      </w:r>
      <w:r w:rsidR="00CD03BA">
        <w:t xml:space="preserve"> </w:t>
      </w:r>
      <w:r>
        <w:t>201</w:t>
      </w:r>
      <w:r w:rsidR="00CD03BA">
        <w:t>9</w:t>
      </w:r>
    </w:p>
    <w:p w14:paraId="524D52D8" w14:textId="56223E4A" w:rsidR="00CD0734" w:rsidRDefault="00CD0734" w:rsidP="00CD0734">
      <w:pPr>
        <w:rPr>
          <w:rStyle w:val="Emphasis"/>
        </w:rPr>
      </w:pPr>
      <w:r w:rsidRPr="003366BD">
        <w:rPr>
          <w:rStyle w:val="Emphasis"/>
        </w:rPr>
        <w:t>Subjects</w:t>
      </w:r>
      <w:r w:rsidR="003366BD" w:rsidRPr="003366BD">
        <w:rPr>
          <w:rStyle w:val="Emphasis"/>
        </w:rPr>
        <w:t xml:space="preserve"> of Study:</w:t>
      </w:r>
    </w:p>
    <w:p w14:paraId="7ABC92F7" w14:textId="6EC6E512" w:rsidR="003366BD" w:rsidRPr="003366BD" w:rsidRDefault="003366BD" w:rsidP="003366BD">
      <w:pPr>
        <w:pStyle w:val="ListParagraph"/>
        <w:numPr>
          <w:ilvl w:val="0"/>
          <w:numId w:val="30"/>
        </w:numPr>
        <w:rPr>
          <w:rStyle w:val="Emphasis"/>
        </w:rPr>
      </w:pPr>
      <w:r>
        <w:rPr>
          <w:rStyle w:val="Emphasis"/>
          <w:sz w:val="22"/>
          <w:szCs w:val="18"/>
        </w:rPr>
        <w:t xml:space="preserve">Wide </w:t>
      </w:r>
      <w:r w:rsidR="00532AB2">
        <w:rPr>
          <w:rStyle w:val="Emphasis"/>
          <w:sz w:val="22"/>
          <w:szCs w:val="18"/>
        </w:rPr>
        <w:t>V</w:t>
      </w:r>
      <w:r>
        <w:rPr>
          <w:rStyle w:val="Emphasis"/>
          <w:sz w:val="22"/>
          <w:szCs w:val="18"/>
        </w:rPr>
        <w:t>ariety of Programming Languages</w:t>
      </w:r>
    </w:p>
    <w:p w14:paraId="772C85BE" w14:textId="23952E1C" w:rsidR="003366BD" w:rsidRPr="00F62DF7" w:rsidRDefault="003366BD" w:rsidP="003366BD">
      <w:pPr>
        <w:pStyle w:val="ListParagraph"/>
        <w:numPr>
          <w:ilvl w:val="0"/>
          <w:numId w:val="30"/>
        </w:numPr>
        <w:rPr>
          <w:rStyle w:val="Emphasis"/>
        </w:rPr>
      </w:pPr>
      <w:r>
        <w:rPr>
          <w:rStyle w:val="Emphasis"/>
          <w:sz w:val="22"/>
          <w:szCs w:val="18"/>
        </w:rPr>
        <w:t>Project Management Tools and Methodologies</w:t>
      </w:r>
    </w:p>
    <w:p w14:paraId="2D16AC5C" w14:textId="59DF0423" w:rsidR="00F62DF7" w:rsidRPr="003366BD" w:rsidRDefault="00F62DF7" w:rsidP="003366BD">
      <w:pPr>
        <w:pStyle w:val="ListParagraph"/>
        <w:numPr>
          <w:ilvl w:val="0"/>
          <w:numId w:val="30"/>
        </w:numPr>
        <w:rPr>
          <w:rStyle w:val="Emphasis"/>
        </w:rPr>
      </w:pPr>
      <w:r w:rsidRPr="003366BD">
        <w:rPr>
          <w:rStyle w:val="Emphasis"/>
          <w:sz w:val="22"/>
          <w:szCs w:val="18"/>
        </w:rPr>
        <w:t>Collaborative Software Development</w:t>
      </w:r>
    </w:p>
    <w:p w14:paraId="6A49B167" w14:textId="375EA42F" w:rsidR="003366BD" w:rsidRPr="00F62DF7" w:rsidRDefault="003366BD" w:rsidP="00F62DF7">
      <w:pPr>
        <w:pStyle w:val="ListParagraph"/>
        <w:numPr>
          <w:ilvl w:val="0"/>
          <w:numId w:val="30"/>
        </w:numPr>
        <w:rPr>
          <w:iCs/>
          <w:sz w:val="26"/>
        </w:rPr>
      </w:pPr>
      <w:r>
        <w:rPr>
          <w:rStyle w:val="Emphasis"/>
          <w:sz w:val="22"/>
          <w:szCs w:val="18"/>
        </w:rPr>
        <w:t>Test Driven Development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4241C3A8" w14:textId="77777777" w:rsidTr="003E62F2">
        <w:tc>
          <w:tcPr>
            <w:tcW w:w="725" w:type="dxa"/>
            <w:tcMar>
              <w:right w:w="216" w:type="dxa"/>
            </w:tcMar>
            <w:vAlign w:val="bottom"/>
          </w:tcPr>
          <w:p w14:paraId="1BEEEB92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43B3119" wp14:editId="0DD742DC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A01E18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7D0044D" w14:textId="77777777" w:rsidR="005E088C" w:rsidRPr="00565B06" w:rsidRDefault="00000000" w:rsidP="0004158B">
            <w:pPr>
              <w:pStyle w:val="Heading1"/>
            </w:pPr>
            <w:sdt>
              <w:sdtPr>
                <w:alias w:val="Education:"/>
                <w:tag w:val="Education:"/>
                <w:id w:val="-2131392780"/>
                <w:placeholder>
                  <w:docPart w:val="1813E8F4A4114173B4671210C0DAB4F5"/>
                </w:placeholder>
                <w:temporary/>
                <w:showingPlcHdr/>
                <w15:appearance w15:val="hidden"/>
              </w:sdtPr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6F69ECB6" w14:textId="7514A8E5" w:rsidR="004914F2" w:rsidRDefault="004914F2" w:rsidP="004914F2">
      <w:pPr>
        <w:pStyle w:val="Heading2"/>
        <w:rPr>
          <w:rStyle w:val="Emphasis"/>
        </w:rPr>
      </w:pPr>
      <w:r>
        <w:t>Web Developer</w:t>
      </w:r>
      <w:r w:rsidRPr="00565B06">
        <w:t xml:space="preserve"> | </w:t>
      </w:r>
      <w:r>
        <w:rPr>
          <w:rStyle w:val="Emphasis"/>
        </w:rPr>
        <w:t>Prometheus Group (PG)</w:t>
      </w:r>
    </w:p>
    <w:p w14:paraId="4DAAF309" w14:textId="1C608864" w:rsidR="004914F2" w:rsidRPr="00565B06" w:rsidRDefault="004914F2" w:rsidP="004914F2">
      <w:pPr>
        <w:pStyle w:val="Heading3"/>
      </w:pPr>
      <w:r>
        <w:t>July</w:t>
      </w:r>
      <w:r>
        <w:t xml:space="preserve"> </w:t>
      </w:r>
      <w:r>
        <w:t xml:space="preserve">2022 </w:t>
      </w:r>
      <w:r w:rsidRPr="00565B06">
        <w:t xml:space="preserve">– </w:t>
      </w:r>
      <w:r>
        <w:t>Current</w:t>
      </w:r>
    </w:p>
    <w:p w14:paraId="509430F2" w14:textId="44302EAF" w:rsidR="004914F2" w:rsidRDefault="004914F2" w:rsidP="004914F2">
      <w:r>
        <w:t>Led development for the PG’s Analytics product. The frontend was done in React and the backend was done in Java 8 and Spring Boot with PSQL as the database. Worked with a team of data analysts and clients to determine features</w:t>
      </w:r>
      <w:r w:rsidR="004E0383">
        <w:t>/bug fixes</w:t>
      </w:r>
      <w:r>
        <w:t xml:space="preserve"> needed. Used a combination of Gitlab</w:t>
      </w:r>
      <w:r w:rsidR="004E0383">
        <w:t xml:space="preserve"> workflows, Docker, and Webpack to create deliverable products. </w:t>
      </w:r>
      <w:r w:rsidR="004E0383">
        <w:t xml:space="preserve">Started conversion of code from </w:t>
      </w:r>
      <w:proofErr w:type="spellStart"/>
      <w:r w:rsidR="004E0383">
        <w:t>Javascript</w:t>
      </w:r>
      <w:proofErr w:type="spellEnd"/>
      <w:r w:rsidR="004E0383">
        <w:t xml:space="preserve"> to Typescript</w:t>
      </w:r>
      <w:r w:rsidR="004E0383">
        <w:t>. Instantiated a frontend testing framework for higher confidence in code.</w:t>
      </w:r>
    </w:p>
    <w:p w14:paraId="46352B52" w14:textId="3D49BAE8" w:rsidR="00CD0734" w:rsidRDefault="00CD0734" w:rsidP="00CD0734">
      <w:pPr>
        <w:pStyle w:val="Heading2"/>
        <w:rPr>
          <w:rStyle w:val="Emphasis"/>
        </w:rPr>
      </w:pPr>
      <w:r>
        <w:t>Junior Software Engineer</w:t>
      </w:r>
      <w:r w:rsidRPr="00565B06">
        <w:t xml:space="preserve"> | </w:t>
      </w:r>
      <w:r>
        <w:rPr>
          <w:rStyle w:val="Emphasis"/>
        </w:rPr>
        <w:t>DKW Communications</w:t>
      </w:r>
    </w:p>
    <w:p w14:paraId="00CBC195" w14:textId="1E3DAF33" w:rsidR="00CD0734" w:rsidRPr="00565B06" w:rsidRDefault="00CD0734" w:rsidP="00CD0734">
      <w:pPr>
        <w:pStyle w:val="Heading3"/>
      </w:pPr>
      <w:r>
        <w:t>September 2020</w:t>
      </w:r>
      <w:r w:rsidRPr="00565B06">
        <w:t xml:space="preserve"> – </w:t>
      </w:r>
      <w:r w:rsidR="004914F2">
        <w:t>June 2022</w:t>
      </w:r>
    </w:p>
    <w:p w14:paraId="26989266" w14:textId="341B3E8F" w:rsidR="00CD0734" w:rsidRDefault="00CD0734" w:rsidP="00CD0734">
      <w:r>
        <w:t>I improved the flight simulator experience for Marines by modifying code as bugs were found and as improvement opportunities were identified. Worked with a team of other software engineers to improve project flow by transitioning to Git for version control. All development work was done using C++ and other Linux based developer tools such as Grep and Make.</w:t>
      </w:r>
    </w:p>
    <w:p w14:paraId="7609706A" w14:textId="5424E601" w:rsidR="003E62F2" w:rsidRDefault="003E62F2" w:rsidP="003E62F2">
      <w:pPr>
        <w:pStyle w:val="Heading2"/>
        <w:rPr>
          <w:rStyle w:val="Emphasis"/>
        </w:rPr>
      </w:pPr>
      <w:r>
        <w:t xml:space="preserve">Junior </w:t>
      </w:r>
      <w:r w:rsidR="006E40FA">
        <w:t>Test Analyst</w:t>
      </w:r>
      <w:r w:rsidRPr="00565B06">
        <w:t xml:space="preserve"> | </w:t>
      </w:r>
      <w:r w:rsidR="006E40FA">
        <w:rPr>
          <w:rStyle w:val="Emphasis"/>
        </w:rPr>
        <w:t>Charter Communications</w:t>
      </w:r>
    </w:p>
    <w:p w14:paraId="694A67AA" w14:textId="61674C6F" w:rsidR="006E40FA" w:rsidRPr="00565B06" w:rsidRDefault="006E40FA" w:rsidP="006E40FA">
      <w:pPr>
        <w:pStyle w:val="Heading3"/>
      </w:pPr>
      <w:r>
        <w:t>January 2019</w:t>
      </w:r>
      <w:r w:rsidRPr="00565B06">
        <w:t xml:space="preserve"> – </w:t>
      </w:r>
      <w:r w:rsidR="00CA5412">
        <w:t>march 2020</w:t>
      </w:r>
    </w:p>
    <w:p w14:paraId="67E27759" w14:textId="4086BAF4" w:rsidR="003E62F2" w:rsidRDefault="001D4ABE" w:rsidP="006B003C">
      <w:r>
        <w:t xml:space="preserve">Tested Billing Software to ensure </w:t>
      </w:r>
      <w:r w:rsidR="003366BD">
        <w:t xml:space="preserve">a </w:t>
      </w:r>
      <w:r>
        <w:t xml:space="preserve">successful merge of </w:t>
      </w:r>
      <w:r w:rsidR="00DD670F">
        <w:t>different companies into one overarching billing system.</w:t>
      </w:r>
      <w:r w:rsidR="00182F53">
        <w:t xml:space="preserve"> All testing was done manually with Postman </w:t>
      </w:r>
      <w:r w:rsidR="00B42EEB">
        <w:t xml:space="preserve">and work was collaborated with </w:t>
      </w:r>
      <w:r w:rsidR="00B30C12">
        <w:t>developers using JIRA and ALM.</w:t>
      </w:r>
    </w:p>
    <w:p w14:paraId="6FFBDB05" w14:textId="79D47D93" w:rsidR="005E088C" w:rsidRPr="00565B06" w:rsidRDefault="00283596" w:rsidP="00B47E1E">
      <w:pPr>
        <w:pStyle w:val="Heading2"/>
      </w:pPr>
      <w:r>
        <w:t>Software Engineer Intern</w:t>
      </w:r>
      <w:r w:rsidR="005E088C" w:rsidRPr="00565B06">
        <w:t xml:space="preserve"> | </w:t>
      </w:r>
      <w:r>
        <w:rPr>
          <w:rStyle w:val="Emphasis"/>
        </w:rPr>
        <w:t>EZ-NetTools</w:t>
      </w:r>
    </w:p>
    <w:p w14:paraId="2C0E4A99" w14:textId="079A681E" w:rsidR="005E088C" w:rsidRPr="00565B06" w:rsidRDefault="00A513DE" w:rsidP="004F199F">
      <w:pPr>
        <w:pStyle w:val="Heading3"/>
      </w:pPr>
      <w:r>
        <w:t>July</w:t>
      </w:r>
      <w:r w:rsidR="00283596">
        <w:t xml:space="preserve"> 2017</w:t>
      </w:r>
      <w:r w:rsidR="005E088C" w:rsidRPr="00565B06">
        <w:t xml:space="preserve"> – </w:t>
      </w:r>
      <w:r w:rsidR="00283596">
        <w:t>april 2018</w:t>
      </w:r>
    </w:p>
    <w:p w14:paraId="5C3B477B" w14:textId="077BB70F" w:rsidR="006B003C" w:rsidRDefault="00283596">
      <w:r>
        <w:t>Developed software</w:t>
      </w:r>
      <w:r w:rsidR="0042371A">
        <w:t xml:space="preserve"> using Python</w:t>
      </w:r>
      <w:r>
        <w:t xml:space="preserve"> t</w:t>
      </w:r>
      <w:r w:rsidR="00A513DE">
        <w:t>hat allowed</w:t>
      </w:r>
      <w:r>
        <w:t xml:space="preserve"> </w:t>
      </w:r>
      <w:r w:rsidR="00A513DE">
        <w:t xml:space="preserve">EZ-NetTools to help businesses transfer from an old and outdated </w:t>
      </w:r>
      <w:r w:rsidR="00391876">
        <w:t xml:space="preserve">proprietary </w:t>
      </w:r>
      <w:r w:rsidR="00A513DE">
        <w:t xml:space="preserve">system to </w:t>
      </w:r>
      <w:r w:rsidR="00391876">
        <w:t xml:space="preserve">something based </w:t>
      </w:r>
      <w:r w:rsidR="0021399C">
        <w:t>off</w:t>
      </w:r>
      <w:r w:rsidR="00391876">
        <w:t xml:space="preserve"> </w:t>
      </w:r>
      <w:r w:rsidR="00532AB2">
        <w:t>WordPress</w:t>
      </w:r>
      <w:r w:rsidR="000406DB">
        <w:t>.</w:t>
      </w:r>
      <w:r w:rsidR="002C6077">
        <w:t xml:space="preserve"> </w:t>
      </w:r>
      <w:r w:rsidR="005E1D86">
        <w:t xml:space="preserve">Helped maintain legacy code in Perl to help customers transition to the new </w:t>
      </w:r>
      <w:r w:rsidR="00532AB2">
        <w:t>WordPress</w:t>
      </w:r>
      <w:r w:rsidR="005E1D86">
        <w:t xml:space="preserve"> platform. </w:t>
      </w:r>
      <w:r w:rsidR="00A513DE">
        <w:t>Also advised in developing the EZ</w:t>
      </w:r>
      <w:r w:rsidR="003A07F9">
        <w:t>-</w:t>
      </w:r>
      <w:r w:rsidR="00A513DE">
        <w:t>NetTools Plus Android App which assists businesses in sending reminders to customers to review their services.</w:t>
      </w:r>
      <w:r w:rsidR="002C6077">
        <w:t xml:space="preserve"> </w:t>
      </w:r>
      <w:r w:rsidR="006B003C">
        <w:br w:type="page"/>
      </w:r>
    </w:p>
    <w:p w14:paraId="32E0C43F" w14:textId="77777777" w:rsidR="005E088C" w:rsidRPr="00565B06" w:rsidRDefault="005E088C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6462598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3775D27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62C9CEF" wp14:editId="488D3A57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805A67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53D869F" w14:textId="77777777" w:rsidR="00143224" w:rsidRPr="00565B06" w:rsidRDefault="00000000" w:rsidP="00AD6216">
            <w:pPr>
              <w:pStyle w:val="Heading1"/>
            </w:pPr>
            <w:sdt>
              <w:sdtPr>
                <w:alias w:val="Skills:"/>
                <w:tag w:val="Skills:"/>
                <w:id w:val="-925109897"/>
                <w:placeholder>
                  <w:docPart w:val="55BF1933065F417DADFE919E970228A3"/>
                </w:placeholder>
                <w:temporary/>
                <w:showingPlcHdr/>
                <w15:appearance w15:val="hidden"/>
              </w:sdtPr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3C9AF5D5" w14:textId="77777777" w:rsidTr="00565B06">
        <w:tc>
          <w:tcPr>
            <w:tcW w:w="4320" w:type="dxa"/>
          </w:tcPr>
          <w:p w14:paraId="2C10783D" w14:textId="2495132B" w:rsidR="00143224" w:rsidRPr="00565B06" w:rsidRDefault="00A513DE" w:rsidP="00565B06">
            <w:pPr>
              <w:pStyle w:val="ListBullet"/>
              <w:spacing w:after="80"/>
            </w:pPr>
            <w:r>
              <w:t>Languages</w:t>
            </w:r>
            <w:r w:rsidR="004914F2">
              <w:t xml:space="preserve">: </w:t>
            </w:r>
            <w:proofErr w:type="spellStart"/>
            <w:r w:rsidR="004914F2">
              <w:t>Javascript</w:t>
            </w:r>
            <w:proofErr w:type="spellEnd"/>
            <w:r w:rsidR="004914F2">
              <w:t>, Java, Kotlin,</w:t>
            </w:r>
            <w:r w:rsidR="004E0383">
              <w:t xml:space="preserve"> Typescript,</w:t>
            </w:r>
            <w:r w:rsidR="004914F2">
              <w:t xml:space="preserve"> C</w:t>
            </w:r>
            <w:r w:rsidR="004E0383">
              <w:t>++</w:t>
            </w:r>
            <w:r w:rsidR="004914F2">
              <w:t>, C#</w:t>
            </w:r>
          </w:p>
          <w:p w14:paraId="0EE195DA" w14:textId="6DCFE3CF" w:rsidR="00316CE4" w:rsidRPr="00565B06" w:rsidRDefault="00A513DE" w:rsidP="00316CE4">
            <w:pPr>
              <w:pStyle w:val="ListBullet"/>
              <w:spacing w:after="80"/>
            </w:pPr>
            <w:r>
              <w:t>Frameworks:</w:t>
            </w:r>
            <w:r w:rsidR="005C4CA9">
              <w:t xml:space="preserve"> </w:t>
            </w:r>
            <w:r w:rsidR="004914F2">
              <w:t>Node, React, Android</w:t>
            </w:r>
          </w:p>
        </w:tc>
        <w:tc>
          <w:tcPr>
            <w:tcW w:w="4320" w:type="dxa"/>
            <w:tcMar>
              <w:left w:w="576" w:type="dxa"/>
            </w:tcMar>
          </w:tcPr>
          <w:p w14:paraId="7F3E8FED" w14:textId="534FA276" w:rsidR="00143224" w:rsidRPr="00565B06" w:rsidRDefault="00716FEC" w:rsidP="00565B06">
            <w:pPr>
              <w:pStyle w:val="ListBullet"/>
              <w:spacing w:after="80"/>
            </w:pPr>
            <w:r>
              <w:t>Databases: Postgres, MySQL, Oracle</w:t>
            </w:r>
          </w:p>
          <w:p w14:paraId="792C8944" w14:textId="3509A2F8" w:rsidR="00F904FC" w:rsidRPr="00565B06" w:rsidRDefault="0001216C" w:rsidP="0001216C">
            <w:pPr>
              <w:pStyle w:val="ListBullet"/>
              <w:spacing w:after="80"/>
            </w:pPr>
            <w:r>
              <w:t xml:space="preserve">Other Experience: </w:t>
            </w:r>
            <w:r w:rsidR="004914F2">
              <w:t>JIRA</w:t>
            </w:r>
            <w:r>
              <w:t>, Linux, Docker &amp; Containers, Test Driven Development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7CC9CCB5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1FD5B73C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D03FA50" wp14:editId="4CA6BFAE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C0B296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4E33DE1" w14:textId="461BB73C" w:rsidR="00AC7C34" w:rsidRPr="00565B06" w:rsidRDefault="00700638" w:rsidP="00AD6216">
            <w:pPr>
              <w:pStyle w:val="Heading1"/>
            </w:pPr>
            <w:r>
              <w:t>Activities, projects, and responsibilities</w:t>
            </w:r>
          </w:p>
        </w:tc>
      </w:tr>
    </w:tbl>
    <w:p w14:paraId="74890320" w14:textId="1A9493C0" w:rsidR="00716FEC" w:rsidRDefault="00716FEC" w:rsidP="00E31835">
      <w:pPr>
        <w:pStyle w:val="ListParagraph"/>
        <w:numPr>
          <w:ilvl w:val="0"/>
          <w:numId w:val="21"/>
        </w:numPr>
      </w:pPr>
      <w:r>
        <w:t>Missionary for the Church of Jesus Christ of Latter-Day Saints in</w:t>
      </w:r>
      <w:r w:rsidR="00532AB2">
        <w:t xml:space="preserve"> </w:t>
      </w:r>
      <w:r>
        <w:t>Brazil (2009-2011)</w:t>
      </w:r>
    </w:p>
    <w:p w14:paraId="0A150F6F" w14:textId="50F4E219" w:rsidR="00B3745B" w:rsidRDefault="00A22E4B" w:rsidP="00E31835">
      <w:pPr>
        <w:pStyle w:val="ListParagraph"/>
        <w:numPr>
          <w:ilvl w:val="0"/>
          <w:numId w:val="24"/>
        </w:numPr>
      </w:pPr>
      <w:r>
        <w:t>Give service to those in need</w:t>
      </w:r>
    </w:p>
    <w:p w14:paraId="5D92BF82" w14:textId="77839D77" w:rsidR="00532AB2" w:rsidRDefault="00532AB2" w:rsidP="00E31835">
      <w:pPr>
        <w:pStyle w:val="ListParagraph"/>
        <w:numPr>
          <w:ilvl w:val="0"/>
          <w:numId w:val="24"/>
        </w:numPr>
      </w:pPr>
      <w:r>
        <w:t>Learn and speak Portuguese</w:t>
      </w:r>
    </w:p>
    <w:p w14:paraId="67F37ACD" w14:textId="76055EF5" w:rsidR="00A22E4B" w:rsidRDefault="00A22E4B" w:rsidP="00E31835">
      <w:pPr>
        <w:pStyle w:val="ListParagraph"/>
        <w:numPr>
          <w:ilvl w:val="0"/>
          <w:numId w:val="24"/>
        </w:numPr>
      </w:pPr>
      <w:r>
        <w:t>Communicate beliefs succinctly and effectively</w:t>
      </w:r>
    </w:p>
    <w:p w14:paraId="4718D171" w14:textId="6F456CC3" w:rsidR="00A22E4B" w:rsidRDefault="006B073D" w:rsidP="00E31835">
      <w:pPr>
        <w:pStyle w:val="ListParagraph"/>
        <w:numPr>
          <w:ilvl w:val="0"/>
          <w:numId w:val="24"/>
        </w:numPr>
      </w:pPr>
      <w:r>
        <w:t xml:space="preserve">Account for hours and work </w:t>
      </w:r>
      <w:r w:rsidR="003366BD">
        <w:t xml:space="preserve">progress </w:t>
      </w:r>
      <w:r>
        <w:t xml:space="preserve">to </w:t>
      </w:r>
      <w:r w:rsidR="00E31835">
        <w:t>leaders</w:t>
      </w:r>
    </w:p>
    <w:p w14:paraId="395EF657" w14:textId="4D668D4C" w:rsidR="00CA5B86" w:rsidRDefault="00716FEC" w:rsidP="00E31835">
      <w:pPr>
        <w:pStyle w:val="ListParagraph"/>
        <w:numPr>
          <w:ilvl w:val="0"/>
          <w:numId w:val="21"/>
        </w:numPr>
      </w:pPr>
      <w:r>
        <w:t xml:space="preserve">President of </w:t>
      </w:r>
      <w:r w:rsidR="1B6B155C">
        <w:t xml:space="preserve">the </w:t>
      </w:r>
      <w:r>
        <w:t>local ACM chapter of BYU-Idaho (April 2018 – July 2018)</w:t>
      </w:r>
    </w:p>
    <w:p w14:paraId="1658BA9B" w14:textId="56255B88" w:rsidR="00E31835" w:rsidRDefault="00E31835" w:rsidP="00E31835">
      <w:pPr>
        <w:pStyle w:val="ListParagraph"/>
        <w:numPr>
          <w:ilvl w:val="1"/>
          <w:numId w:val="21"/>
        </w:numPr>
      </w:pPr>
      <w:r>
        <w:t>Organize meetings</w:t>
      </w:r>
    </w:p>
    <w:p w14:paraId="72355E67" w14:textId="7D0CA7EF" w:rsidR="003535B4" w:rsidRDefault="003535B4" w:rsidP="00E31835">
      <w:pPr>
        <w:pStyle w:val="ListParagraph"/>
        <w:numPr>
          <w:ilvl w:val="1"/>
          <w:numId w:val="21"/>
        </w:numPr>
      </w:pPr>
      <w:r>
        <w:t>Build people’s interest in learning about computers</w:t>
      </w:r>
    </w:p>
    <w:p w14:paraId="69937BF3" w14:textId="710ACD55" w:rsidR="003535B4" w:rsidRDefault="003535B4" w:rsidP="00E31835">
      <w:pPr>
        <w:pStyle w:val="ListParagraph"/>
        <w:numPr>
          <w:ilvl w:val="1"/>
          <w:numId w:val="21"/>
        </w:numPr>
      </w:pPr>
      <w:r>
        <w:t xml:space="preserve">Led </w:t>
      </w:r>
      <w:r w:rsidR="00A91A01">
        <w:t>people in learning new technologies</w:t>
      </w:r>
    </w:p>
    <w:p w14:paraId="46743B2D" w14:textId="3261637C" w:rsidR="00E825DE" w:rsidRDefault="00E825DE" w:rsidP="00E31835">
      <w:pPr>
        <w:pStyle w:val="ListParagraph"/>
        <w:numPr>
          <w:ilvl w:val="1"/>
          <w:numId w:val="21"/>
        </w:numPr>
      </w:pPr>
      <w:r>
        <w:t>Ran first University Game Jam</w:t>
      </w:r>
    </w:p>
    <w:p w14:paraId="6D51171D" w14:textId="77777777" w:rsidR="003366BD" w:rsidRDefault="003366BD" w:rsidP="003366BD">
      <w:pPr>
        <w:pStyle w:val="ListParagraph"/>
        <w:numPr>
          <w:ilvl w:val="0"/>
          <w:numId w:val="21"/>
        </w:numPr>
      </w:pPr>
      <w:r>
        <w:t>Nebula Gladiator Project</w:t>
      </w:r>
    </w:p>
    <w:p w14:paraId="5AF0ADAB" w14:textId="77777777" w:rsidR="003366BD" w:rsidRDefault="003366BD" w:rsidP="003366BD">
      <w:pPr>
        <w:pStyle w:val="ListParagraph"/>
        <w:numPr>
          <w:ilvl w:val="1"/>
          <w:numId w:val="21"/>
        </w:numPr>
      </w:pPr>
      <w:r>
        <w:t>A 3D game made in Unity and C#</w:t>
      </w:r>
    </w:p>
    <w:p w14:paraId="5E4355F5" w14:textId="77777777" w:rsidR="003366BD" w:rsidRDefault="003366BD" w:rsidP="003366BD">
      <w:pPr>
        <w:pStyle w:val="ListParagraph"/>
        <w:numPr>
          <w:ilvl w:val="1"/>
          <w:numId w:val="21"/>
        </w:numPr>
      </w:pPr>
      <w:r>
        <w:t>Worked with over 20 other students in other departments on campus including the Art, Music, and Communications departments.</w:t>
      </w:r>
    </w:p>
    <w:p w14:paraId="584573DD" w14:textId="77777777" w:rsidR="003366BD" w:rsidRDefault="003366BD" w:rsidP="003366BD">
      <w:pPr>
        <w:pStyle w:val="ListParagraph"/>
        <w:numPr>
          <w:ilvl w:val="1"/>
          <w:numId w:val="21"/>
        </w:numPr>
      </w:pPr>
      <w:r>
        <w:t>Produced a functional prototype using assets produced with other people.</w:t>
      </w:r>
    </w:p>
    <w:p w14:paraId="5D324A16" w14:textId="6105ECDC" w:rsidR="003366BD" w:rsidRDefault="003366BD" w:rsidP="003366BD">
      <w:pPr>
        <w:pStyle w:val="ListParagraph"/>
        <w:numPr>
          <w:ilvl w:val="1"/>
          <w:numId w:val="21"/>
        </w:numPr>
      </w:pPr>
      <w:r>
        <w:t>Communicated with tools such as video conferencing and Kanban.</w:t>
      </w:r>
    </w:p>
    <w:p w14:paraId="0C57CEDC" w14:textId="66C3749C" w:rsidR="00A91A01" w:rsidRDefault="006540FC" w:rsidP="00A91A01">
      <w:pPr>
        <w:pStyle w:val="ListParagraph"/>
        <w:numPr>
          <w:ilvl w:val="0"/>
          <w:numId w:val="21"/>
        </w:numPr>
      </w:pPr>
      <w:r>
        <w:t>Magic Vision Project</w:t>
      </w:r>
    </w:p>
    <w:p w14:paraId="735D7895" w14:textId="0251133C" w:rsidR="006540FC" w:rsidRDefault="006540FC" w:rsidP="006540FC">
      <w:pPr>
        <w:pStyle w:val="ListParagraph"/>
        <w:numPr>
          <w:ilvl w:val="1"/>
          <w:numId w:val="21"/>
        </w:numPr>
      </w:pPr>
      <w:r>
        <w:t>Self-motivated project in</w:t>
      </w:r>
      <w:r w:rsidR="00494C66">
        <w:t xml:space="preserve"> C# and using</w:t>
      </w:r>
      <w:r>
        <w:t xml:space="preserve"> </w:t>
      </w:r>
      <w:r w:rsidR="00037306">
        <w:t>Computer Vision</w:t>
      </w:r>
      <w:r>
        <w:t xml:space="preserve"> </w:t>
      </w:r>
      <w:r w:rsidR="00816413">
        <w:t xml:space="preserve">to make a </w:t>
      </w:r>
      <w:r w:rsidR="003366BD">
        <w:t>program that can</w:t>
      </w:r>
      <w:r w:rsidR="00816413">
        <w:t xml:space="preserve"> identify</w:t>
      </w:r>
      <w:r>
        <w:t xml:space="preserve"> Magic: </w:t>
      </w:r>
      <w:r w:rsidR="003366BD">
        <w:t>The</w:t>
      </w:r>
      <w:r>
        <w:t xml:space="preserve"> Gathering cards</w:t>
      </w:r>
      <w:r w:rsidR="00816413">
        <w:t xml:space="preserve"> with a camera and organize them into lists</w:t>
      </w:r>
      <w:r>
        <w:t>.</w:t>
      </w:r>
      <w:r w:rsidR="009533C4">
        <w:t xml:space="preserve"> </w:t>
      </w:r>
    </w:p>
    <w:p w14:paraId="5FC6A600" w14:textId="5E7C79A8" w:rsidR="00D0487A" w:rsidRDefault="00D0487A" w:rsidP="00D0487A">
      <w:pPr>
        <w:pStyle w:val="ListParagraph"/>
        <w:numPr>
          <w:ilvl w:val="1"/>
          <w:numId w:val="21"/>
        </w:numPr>
      </w:pPr>
      <w:r>
        <w:t>Researched tools such as Perceptual Hashing and OpenCV to</w:t>
      </w:r>
      <w:r w:rsidR="00334AC5">
        <w:t xml:space="preserve"> accomplish image identification.</w:t>
      </w:r>
    </w:p>
    <w:p w14:paraId="3D5546E4" w14:textId="382A7852" w:rsidR="00494C66" w:rsidRDefault="00494C66" w:rsidP="00494C66">
      <w:pPr>
        <w:pStyle w:val="ListParagraph"/>
        <w:numPr>
          <w:ilvl w:val="0"/>
          <w:numId w:val="26"/>
        </w:numPr>
      </w:pPr>
      <w:r>
        <w:t>Arena: Read the Field Clearly</w:t>
      </w:r>
    </w:p>
    <w:p w14:paraId="5056A8F8" w14:textId="35C9B04F" w:rsidR="00494C66" w:rsidRDefault="00494C66" w:rsidP="00494C66">
      <w:pPr>
        <w:pStyle w:val="ListParagraph"/>
        <w:numPr>
          <w:ilvl w:val="1"/>
          <w:numId w:val="26"/>
        </w:numPr>
      </w:pPr>
      <w:r>
        <w:t xml:space="preserve">Twitch Extension that reads a log and displays information on a stream that gives more information about the current Magic: </w:t>
      </w:r>
      <w:r w:rsidR="003366BD">
        <w:t>The</w:t>
      </w:r>
      <w:r>
        <w:t xml:space="preserve"> Gathering game.</w:t>
      </w:r>
    </w:p>
    <w:p w14:paraId="43656510" w14:textId="6BBAF39A" w:rsidR="00494C66" w:rsidRDefault="00494C66" w:rsidP="00494C66">
      <w:pPr>
        <w:pStyle w:val="ListParagraph"/>
        <w:numPr>
          <w:ilvl w:val="1"/>
          <w:numId w:val="26"/>
        </w:numPr>
      </w:pPr>
      <w:r>
        <w:t>Node.js for Backend Server and Vue.js for frontend.</w:t>
      </w:r>
    </w:p>
    <w:sectPr w:rsidR="00494C66" w:rsidSect="00FE18B2">
      <w:footerReference w:type="default" r:id="rId10"/>
      <w:headerReference w:type="first" r:id="rId11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1D576" w14:textId="77777777" w:rsidR="005D3011" w:rsidRDefault="005D3011" w:rsidP="00F534FB">
      <w:pPr>
        <w:spacing w:after="0"/>
      </w:pPr>
      <w:r>
        <w:separator/>
      </w:r>
    </w:p>
  </w:endnote>
  <w:endnote w:type="continuationSeparator" w:id="0">
    <w:p w14:paraId="7D4868C9" w14:textId="77777777" w:rsidR="005D3011" w:rsidRDefault="005D3011" w:rsidP="00F534FB">
      <w:pPr>
        <w:spacing w:after="0"/>
      </w:pPr>
      <w:r>
        <w:continuationSeparator/>
      </w:r>
    </w:p>
  </w:endnote>
  <w:endnote w:type="continuationNotice" w:id="1">
    <w:p w14:paraId="4C5FB76B" w14:textId="77777777" w:rsidR="005D3011" w:rsidRDefault="005D301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4ABCB" w14:textId="5BC3E37B" w:rsidR="00056FE7" w:rsidRDefault="00056F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9FEB7" w14:textId="77777777" w:rsidR="005D3011" w:rsidRDefault="005D3011" w:rsidP="00F534FB">
      <w:pPr>
        <w:spacing w:after="0"/>
      </w:pPr>
      <w:r>
        <w:separator/>
      </w:r>
    </w:p>
  </w:footnote>
  <w:footnote w:type="continuationSeparator" w:id="0">
    <w:p w14:paraId="1915B82F" w14:textId="77777777" w:rsidR="005D3011" w:rsidRDefault="005D3011" w:rsidP="00F534FB">
      <w:pPr>
        <w:spacing w:after="0"/>
      </w:pPr>
      <w:r>
        <w:continuationSeparator/>
      </w:r>
    </w:p>
  </w:footnote>
  <w:footnote w:type="continuationNotice" w:id="1">
    <w:p w14:paraId="635BC5E6" w14:textId="77777777" w:rsidR="005D3011" w:rsidRDefault="005D301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9DB31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10DF30B" wp14:editId="5F319C6D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9472E2" id="Rectangle 1" o:spid="_x0000_s1026" alt="Header background rectangle" style="position:absolute;margin-left:560.8pt;margin-top:0;width:612pt;height:157.5pt;z-index:-25165824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4FB02F9"/>
    <w:multiLevelType w:val="hybridMultilevel"/>
    <w:tmpl w:val="58BC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37557D"/>
    <w:multiLevelType w:val="hybridMultilevel"/>
    <w:tmpl w:val="A9FA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D07916"/>
    <w:multiLevelType w:val="hybridMultilevel"/>
    <w:tmpl w:val="4160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212EB8"/>
    <w:multiLevelType w:val="hybridMultilevel"/>
    <w:tmpl w:val="731A4C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224737F6"/>
    <w:multiLevelType w:val="hybridMultilevel"/>
    <w:tmpl w:val="49106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E6E2C"/>
    <w:multiLevelType w:val="hybridMultilevel"/>
    <w:tmpl w:val="B4F6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007D45"/>
    <w:multiLevelType w:val="hybridMultilevel"/>
    <w:tmpl w:val="9F3E7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F47F4"/>
    <w:multiLevelType w:val="hybridMultilevel"/>
    <w:tmpl w:val="8A5459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D9B7A51"/>
    <w:multiLevelType w:val="hybridMultilevel"/>
    <w:tmpl w:val="B482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A45BB"/>
    <w:multiLevelType w:val="hybridMultilevel"/>
    <w:tmpl w:val="A390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51180"/>
    <w:multiLevelType w:val="hybridMultilevel"/>
    <w:tmpl w:val="3B127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D7A4D"/>
    <w:multiLevelType w:val="hybridMultilevel"/>
    <w:tmpl w:val="781AD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C32D3D"/>
    <w:multiLevelType w:val="hybridMultilevel"/>
    <w:tmpl w:val="9012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3D67CA"/>
    <w:multiLevelType w:val="hybridMultilevel"/>
    <w:tmpl w:val="D9AE9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6F126B"/>
    <w:multiLevelType w:val="hybridMultilevel"/>
    <w:tmpl w:val="98603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975337">
    <w:abstractNumId w:val="9"/>
  </w:num>
  <w:num w:numId="2" w16cid:durableId="1520312405">
    <w:abstractNumId w:val="9"/>
    <w:lvlOverride w:ilvl="0">
      <w:startOverride w:val="1"/>
    </w:lvlOverride>
  </w:num>
  <w:num w:numId="3" w16cid:durableId="715814475">
    <w:abstractNumId w:val="10"/>
  </w:num>
  <w:num w:numId="4" w16cid:durableId="530218488">
    <w:abstractNumId w:val="18"/>
  </w:num>
  <w:num w:numId="5" w16cid:durableId="1419596179">
    <w:abstractNumId w:val="8"/>
  </w:num>
  <w:num w:numId="6" w16cid:durableId="1006714200">
    <w:abstractNumId w:val="7"/>
  </w:num>
  <w:num w:numId="7" w16cid:durableId="1693798492">
    <w:abstractNumId w:val="6"/>
  </w:num>
  <w:num w:numId="8" w16cid:durableId="1830754628">
    <w:abstractNumId w:val="5"/>
  </w:num>
  <w:num w:numId="9" w16cid:durableId="194389247">
    <w:abstractNumId w:val="4"/>
  </w:num>
  <w:num w:numId="10" w16cid:durableId="866218787">
    <w:abstractNumId w:val="3"/>
  </w:num>
  <w:num w:numId="11" w16cid:durableId="317616419">
    <w:abstractNumId w:val="2"/>
  </w:num>
  <w:num w:numId="12" w16cid:durableId="1720204821">
    <w:abstractNumId w:val="1"/>
  </w:num>
  <w:num w:numId="13" w16cid:durableId="678577521">
    <w:abstractNumId w:val="0"/>
  </w:num>
  <w:num w:numId="14" w16cid:durableId="680011934">
    <w:abstractNumId w:val="16"/>
  </w:num>
  <w:num w:numId="15" w16cid:durableId="882867109">
    <w:abstractNumId w:val="11"/>
  </w:num>
  <w:num w:numId="16" w16cid:durableId="644629917">
    <w:abstractNumId w:val="23"/>
  </w:num>
  <w:num w:numId="17" w16cid:durableId="192423747">
    <w:abstractNumId w:val="12"/>
  </w:num>
  <w:num w:numId="18" w16cid:durableId="1378623885">
    <w:abstractNumId w:val="14"/>
  </w:num>
  <w:num w:numId="19" w16cid:durableId="375858625">
    <w:abstractNumId w:val="17"/>
  </w:num>
  <w:num w:numId="20" w16cid:durableId="1396657484">
    <w:abstractNumId w:val="13"/>
  </w:num>
  <w:num w:numId="21" w16cid:durableId="1625959672">
    <w:abstractNumId w:val="20"/>
  </w:num>
  <w:num w:numId="22" w16cid:durableId="1163089011">
    <w:abstractNumId w:val="25"/>
  </w:num>
  <w:num w:numId="23" w16cid:durableId="1323662508">
    <w:abstractNumId w:val="15"/>
  </w:num>
  <w:num w:numId="24" w16cid:durableId="221213932">
    <w:abstractNumId w:val="21"/>
  </w:num>
  <w:num w:numId="25" w16cid:durableId="1420567127">
    <w:abstractNumId w:val="26"/>
  </w:num>
  <w:num w:numId="26" w16cid:durableId="374545804">
    <w:abstractNumId w:val="24"/>
  </w:num>
  <w:num w:numId="27" w16cid:durableId="857280429">
    <w:abstractNumId w:val="28"/>
  </w:num>
  <w:num w:numId="28" w16cid:durableId="381248074">
    <w:abstractNumId w:val="27"/>
  </w:num>
  <w:num w:numId="29" w16cid:durableId="1296137173">
    <w:abstractNumId w:val="19"/>
  </w:num>
  <w:num w:numId="30" w16cid:durableId="188104501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5C"/>
    <w:rsid w:val="00002750"/>
    <w:rsid w:val="00004D4E"/>
    <w:rsid w:val="00011895"/>
    <w:rsid w:val="0001216C"/>
    <w:rsid w:val="00013818"/>
    <w:rsid w:val="00022B60"/>
    <w:rsid w:val="00024730"/>
    <w:rsid w:val="000348ED"/>
    <w:rsid w:val="00036D1D"/>
    <w:rsid w:val="00037306"/>
    <w:rsid w:val="000406DB"/>
    <w:rsid w:val="00040CF1"/>
    <w:rsid w:val="0004158B"/>
    <w:rsid w:val="000504A8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331F"/>
    <w:rsid w:val="000F6F64"/>
    <w:rsid w:val="000F79EA"/>
    <w:rsid w:val="00117AAB"/>
    <w:rsid w:val="00134F92"/>
    <w:rsid w:val="00137DC1"/>
    <w:rsid w:val="00143224"/>
    <w:rsid w:val="00145B33"/>
    <w:rsid w:val="001468F3"/>
    <w:rsid w:val="00152C3A"/>
    <w:rsid w:val="001539C4"/>
    <w:rsid w:val="00160C0E"/>
    <w:rsid w:val="00162BEE"/>
    <w:rsid w:val="00171E1B"/>
    <w:rsid w:val="00173F3F"/>
    <w:rsid w:val="00182F07"/>
    <w:rsid w:val="00182F53"/>
    <w:rsid w:val="001858BD"/>
    <w:rsid w:val="00190EAF"/>
    <w:rsid w:val="00192573"/>
    <w:rsid w:val="00194A3D"/>
    <w:rsid w:val="00197261"/>
    <w:rsid w:val="001A2A99"/>
    <w:rsid w:val="001A6641"/>
    <w:rsid w:val="001B0811"/>
    <w:rsid w:val="001B3B5F"/>
    <w:rsid w:val="001B5874"/>
    <w:rsid w:val="001B720C"/>
    <w:rsid w:val="001C0DEE"/>
    <w:rsid w:val="001C3957"/>
    <w:rsid w:val="001C46E5"/>
    <w:rsid w:val="001C7C0A"/>
    <w:rsid w:val="001D4ABE"/>
    <w:rsid w:val="001E08A4"/>
    <w:rsid w:val="0020735F"/>
    <w:rsid w:val="0021399C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83596"/>
    <w:rsid w:val="00295B5C"/>
    <w:rsid w:val="00297ED0"/>
    <w:rsid w:val="002A42E9"/>
    <w:rsid w:val="002A4EDA"/>
    <w:rsid w:val="002B3FC8"/>
    <w:rsid w:val="002C6077"/>
    <w:rsid w:val="002D2A67"/>
    <w:rsid w:val="002D2FD9"/>
    <w:rsid w:val="002F10E7"/>
    <w:rsid w:val="002F69E4"/>
    <w:rsid w:val="00300A98"/>
    <w:rsid w:val="0030724A"/>
    <w:rsid w:val="00316CE4"/>
    <w:rsid w:val="00323C3F"/>
    <w:rsid w:val="003279A4"/>
    <w:rsid w:val="00334AC5"/>
    <w:rsid w:val="003366BD"/>
    <w:rsid w:val="00337114"/>
    <w:rsid w:val="0035004C"/>
    <w:rsid w:val="00351EA2"/>
    <w:rsid w:val="003535B4"/>
    <w:rsid w:val="0035714B"/>
    <w:rsid w:val="003571C8"/>
    <w:rsid w:val="0036018E"/>
    <w:rsid w:val="00383057"/>
    <w:rsid w:val="003849AA"/>
    <w:rsid w:val="00391876"/>
    <w:rsid w:val="0039703C"/>
    <w:rsid w:val="003974BB"/>
    <w:rsid w:val="003A07F9"/>
    <w:rsid w:val="003A091E"/>
    <w:rsid w:val="003A1CE4"/>
    <w:rsid w:val="003B24D5"/>
    <w:rsid w:val="003D4A4B"/>
    <w:rsid w:val="003E24A5"/>
    <w:rsid w:val="003E5D64"/>
    <w:rsid w:val="003E62F2"/>
    <w:rsid w:val="00403149"/>
    <w:rsid w:val="004037EF"/>
    <w:rsid w:val="00404C4B"/>
    <w:rsid w:val="00405BAD"/>
    <w:rsid w:val="004113D8"/>
    <w:rsid w:val="00416463"/>
    <w:rsid w:val="0042371A"/>
    <w:rsid w:val="00423827"/>
    <w:rsid w:val="00437B8B"/>
    <w:rsid w:val="00442F71"/>
    <w:rsid w:val="00444B83"/>
    <w:rsid w:val="004573B2"/>
    <w:rsid w:val="00465113"/>
    <w:rsid w:val="00467F3F"/>
    <w:rsid w:val="004727C2"/>
    <w:rsid w:val="00476144"/>
    <w:rsid w:val="00480F20"/>
    <w:rsid w:val="004914F2"/>
    <w:rsid w:val="004915EA"/>
    <w:rsid w:val="00494C66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0383"/>
    <w:rsid w:val="004E2794"/>
    <w:rsid w:val="004E77A5"/>
    <w:rsid w:val="004F1057"/>
    <w:rsid w:val="004F199F"/>
    <w:rsid w:val="005106C0"/>
    <w:rsid w:val="005247B7"/>
    <w:rsid w:val="005324B1"/>
    <w:rsid w:val="00532AB2"/>
    <w:rsid w:val="005372FA"/>
    <w:rsid w:val="00542F28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867B1"/>
    <w:rsid w:val="0059085F"/>
    <w:rsid w:val="00597003"/>
    <w:rsid w:val="005A459B"/>
    <w:rsid w:val="005A74EC"/>
    <w:rsid w:val="005B3D67"/>
    <w:rsid w:val="005B437C"/>
    <w:rsid w:val="005C0309"/>
    <w:rsid w:val="005C4CA9"/>
    <w:rsid w:val="005D0108"/>
    <w:rsid w:val="005D3011"/>
    <w:rsid w:val="005D6AF4"/>
    <w:rsid w:val="005E088C"/>
    <w:rsid w:val="005E1D86"/>
    <w:rsid w:val="005E6E43"/>
    <w:rsid w:val="005F4455"/>
    <w:rsid w:val="006002C2"/>
    <w:rsid w:val="0060369B"/>
    <w:rsid w:val="006104FF"/>
    <w:rsid w:val="00614B7C"/>
    <w:rsid w:val="0062239B"/>
    <w:rsid w:val="00625B8A"/>
    <w:rsid w:val="00636FC9"/>
    <w:rsid w:val="006408CB"/>
    <w:rsid w:val="00644D4E"/>
    <w:rsid w:val="006540FC"/>
    <w:rsid w:val="0065541D"/>
    <w:rsid w:val="00663536"/>
    <w:rsid w:val="006648D4"/>
    <w:rsid w:val="006708BF"/>
    <w:rsid w:val="00673F18"/>
    <w:rsid w:val="00676CEB"/>
    <w:rsid w:val="00683A86"/>
    <w:rsid w:val="0069300B"/>
    <w:rsid w:val="006A4C72"/>
    <w:rsid w:val="006B003C"/>
    <w:rsid w:val="006B073D"/>
    <w:rsid w:val="006D38FD"/>
    <w:rsid w:val="006D65F8"/>
    <w:rsid w:val="006E40FA"/>
    <w:rsid w:val="006F4D23"/>
    <w:rsid w:val="006F4D71"/>
    <w:rsid w:val="006F6B70"/>
    <w:rsid w:val="00700638"/>
    <w:rsid w:val="00716FEC"/>
    <w:rsid w:val="007175B9"/>
    <w:rsid w:val="007215A9"/>
    <w:rsid w:val="007253E8"/>
    <w:rsid w:val="00735140"/>
    <w:rsid w:val="0073645E"/>
    <w:rsid w:val="007366E5"/>
    <w:rsid w:val="00745196"/>
    <w:rsid w:val="0075004E"/>
    <w:rsid w:val="00752107"/>
    <w:rsid w:val="00755346"/>
    <w:rsid w:val="0077589D"/>
    <w:rsid w:val="00776E3A"/>
    <w:rsid w:val="007850D1"/>
    <w:rsid w:val="007857C8"/>
    <w:rsid w:val="00785FF6"/>
    <w:rsid w:val="00790E98"/>
    <w:rsid w:val="007A6FE7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6413"/>
    <w:rsid w:val="00821990"/>
    <w:rsid w:val="0083016A"/>
    <w:rsid w:val="00840D48"/>
    <w:rsid w:val="00846AAE"/>
    <w:rsid w:val="00867081"/>
    <w:rsid w:val="00873D5C"/>
    <w:rsid w:val="008978E8"/>
    <w:rsid w:val="008A02C4"/>
    <w:rsid w:val="008A3C3E"/>
    <w:rsid w:val="008A49A0"/>
    <w:rsid w:val="008A6538"/>
    <w:rsid w:val="008D4FC8"/>
    <w:rsid w:val="008D5A80"/>
    <w:rsid w:val="008E5483"/>
    <w:rsid w:val="008F4532"/>
    <w:rsid w:val="00933CCA"/>
    <w:rsid w:val="009353ED"/>
    <w:rsid w:val="0093795C"/>
    <w:rsid w:val="009411E8"/>
    <w:rsid w:val="00952C89"/>
    <w:rsid w:val="009533C4"/>
    <w:rsid w:val="009540F4"/>
    <w:rsid w:val="00956B75"/>
    <w:rsid w:val="00975479"/>
    <w:rsid w:val="009918BB"/>
    <w:rsid w:val="009931F7"/>
    <w:rsid w:val="00994768"/>
    <w:rsid w:val="009A3F4C"/>
    <w:rsid w:val="009B4952"/>
    <w:rsid w:val="009C63EE"/>
    <w:rsid w:val="009D0878"/>
    <w:rsid w:val="009D449D"/>
    <w:rsid w:val="009E3F22"/>
    <w:rsid w:val="009E62E6"/>
    <w:rsid w:val="009E65EC"/>
    <w:rsid w:val="009F2058"/>
    <w:rsid w:val="009F391D"/>
    <w:rsid w:val="00A1144C"/>
    <w:rsid w:val="00A1329C"/>
    <w:rsid w:val="00A1652A"/>
    <w:rsid w:val="00A22E4B"/>
    <w:rsid w:val="00A25023"/>
    <w:rsid w:val="00A2760D"/>
    <w:rsid w:val="00A42CE4"/>
    <w:rsid w:val="00A513DE"/>
    <w:rsid w:val="00A56B81"/>
    <w:rsid w:val="00A6314E"/>
    <w:rsid w:val="00A77B4D"/>
    <w:rsid w:val="00A8052D"/>
    <w:rsid w:val="00A9077F"/>
    <w:rsid w:val="00A91A01"/>
    <w:rsid w:val="00AA04BD"/>
    <w:rsid w:val="00AA276C"/>
    <w:rsid w:val="00AA4E1D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3623"/>
    <w:rsid w:val="00B25746"/>
    <w:rsid w:val="00B30C12"/>
    <w:rsid w:val="00B32512"/>
    <w:rsid w:val="00B3745B"/>
    <w:rsid w:val="00B42EEB"/>
    <w:rsid w:val="00B47016"/>
    <w:rsid w:val="00B47E1E"/>
    <w:rsid w:val="00B54661"/>
    <w:rsid w:val="00B55487"/>
    <w:rsid w:val="00B74D3C"/>
    <w:rsid w:val="00B763B5"/>
    <w:rsid w:val="00B90654"/>
    <w:rsid w:val="00B91175"/>
    <w:rsid w:val="00BA71B3"/>
    <w:rsid w:val="00BB34BE"/>
    <w:rsid w:val="00BC0BDA"/>
    <w:rsid w:val="00BC0E1A"/>
    <w:rsid w:val="00BC1472"/>
    <w:rsid w:val="00BD2DD6"/>
    <w:rsid w:val="00BD4BA9"/>
    <w:rsid w:val="00BD55EE"/>
    <w:rsid w:val="00C160C6"/>
    <w:rsid w:val="00C3233C"/>
    <w:rsid w:val="00C3763A"/>
    <w:rsid w:val="00C54550"/>
    <w:rsid w:val="00C56E41"/>
    <w:rsid w:val="00C60281"/>
    <w:rsid w:val="00C779DA"/>
    <w:rsid w:val="00C814F7"/>
    <w:rsid w:val="00C81C04"/>
    <w:rsid w:val="00C91B4B"/>
    <w:rsid w:val="00C93DE1"/>
    <w:rsid w:val="00CA1ED0"/>
    <w:rsid w:val="00CA2E0A"/>
    <w:rsid w:val="00CA5412"/>
    <w:rsid w:val="00CA5B86"/>
    <w:rsid w:val="00CB3192"/>
    <w:rsid w:val="00CB7806"/>
    <w:rsid w:val="00CC1E5C"/>
    <w:rsid w:val="00CD03BA"/>
    <w:rsid w:val="00CD0734"/>
    <w:rsid w:val="00CD1043"/>
    <w:rsid w:val="00CE2C76"/>
    <w:rsid w:val="00CE3667"/>
    <w:rsid w:val="00D046EF"/>
    <w:rsid w:val="00D0487A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B0B61"/>
    <w:rsid w:val="00DD2D34"/>
    <w:rsid w:val="00DD467E"/>
    <w:rsid w:val="00DD670F"/>
    <w:rsid w:val="00DE136D"/>
    <w:rsid w:val="00DE4136"/>
    <w:rsid w:val="00DE4550"/>
    <w:rsid w:val="00DE5825"/>
    <w:rsid w:val="00DE6534"/>
    <w:rsid w:val="00DF0F24"/>
    <w:rsid w:val="00DF7CF5"/>
    <w:rsid w:val="00DF7F4F"/>
    <w:rsid w:val="00E066EE"/>
    <w:rsid w:val="00E07839"/>
    <w:rsid w:val="00E07D28"/>
    <w:rsid w:val="00E30CB9"/>
    <w:rsid w:val="00E31835"/>
    <w:rsid w:val="00E379DC"/>
    <w:rsid w:val="00E46808"/>
    <w:rsid w:val="00E5521B"/>
    <w:rsid w:val="00E61D86"/>
    <w:rsid w:val="00E61FB1"/>
    <w:rsid w:val="00E63862"/>
    <w:rsid w:val="00E665C1"/>
    <w:rsid w:val="00E667F4"/>
    <w:rsid w:val="00E72DA3"/>
    <w:rsid w:val="00E816B4"/>
    <w:rsid w:val="00E825DE"/>
    <w:rsid w:val="00E97BD9"/>
    <w:rsid w:val="00EB3B9D"/>
    <w:rsid w:val="00ED4911"/>
    <w:rsid w:val="00ED4FE0"/>
    <w:rsid w:val="00EE0848"/>
    <w:rsid w:val="00F03B1E"/>
    <w:rsid w:val="00F03F2C"/>
    <w:rsid w:val="00F1202D"/>
    <w:rsid w:val="00F217AB"/>
    <w:rsid w:val="00F25403"/>
    <w:rsid w:val="00F35A06"/>
    <w:rsid w:val="00F40B0F"/>
    <w:rsid w:val="00F435D3"/>
    <w:rsid w:val="00F46425"/>
    <w:rsid w:val="00F47B7F"/>
    <w:rsid w:val="00F5078D"/>
    <w:rsid w:val="00F534FB"/>
    <w:rsid w:val="00F56FFE"/>
    <w:rsid w:val="00F62DF7"/>
    <w:rsid w:val="00F904FC"/>
    <w:rsid w:val="00F91946"/>
    <w:rsid w:val="00F935BF"/>
    <w:rsid w:val="00F94EB5"/>
    <w:rsid w:val="00FA4359"/>
    <w:rsid w:val="00FA4C84"/>
    <w:rsid w:val="00FB0F18"/>
    <w:rsid w:val="00FE18B2"/>
    <w:rsid w:val="00FE7443"/>
    <w:rsid w:val="1B6B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B18AC9"/>
  <w15:chartTrackingRefBased/>
  <w15:docId w15:val="{045B6E0B-2FFE-4787-9175-8E382738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442F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3B2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3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ill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09FB7951F84B0CABCE52A2EFFF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5B9B7-5D05-47E2-84C7-104118A43813}"/>
      </w:docPartPr>
      <w:docPartBody>
        <w:p w:rsidR="007E6051" w:rsidRDefault="005E422C">
          <w:pPr>
            <w:pStyle w:val="E109FB7951F84B0CABCE52A2EFFF13C0"/>
          </w:pPr>
          <w:r w:rsidRPr="009D0878">
            <w:t>Phone</w:t>
          </w:r>
        </w:p>
      </w:docPartBody>
    </w:docPart>
    <w:docPart>
      <w:docPartPr>
        <w:name w:val="8E258507ABF64CD58EAB93E79F1DD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C310F-8642-45C7-82AD-CA20760C94C8}"/>
      </w:docPartPr>
      <w:docPartBody>
        <w:p w:rsidR="007E6051" w:rsidRDefault="005E422C">
          <w:pPr>
            <w:pStyle w:val="8E258507ABF64CD58EAB93E79F1DD86D"/>
          </w:pPr>
          <w:r w:rsidRPr="009D0878">
            <w:t>Email</w:t>
          </w:r>
        </w:p>
      </w:docPartBody>
    </w:docPart>
    <w:docPart>
      <w:docPartPr>
        <w:name w:val="F7FDEA1C35F34A38A7AE9A756ECEF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CA35D-A53A-4889-A340-0ECDCD1D3FFB}"/>
      </w:docPartPr>
      <w:docPartBody>
        <w:p w:rsidR="007E6051" w:rsidRDefault="005E422C">
          <w:pPr>
            <w:pStyle w:val="F7FDEA1C35F34A38A7AE9A756ECEF6D2"/>
          </w:pPr>
          <w:r w:rsidRPr="009D0878">
            <w:t>LinkedIn Profile</w:t>
          </w:r>
        </w:p>
      </w:docPartBody>
    </w:docPart>
    <w:docPart>
      <w:docPartPr>
        <w:name w:val="3C1F2A8DF4BA4B98AFC914CC7A156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6B999-BA47-4E66-9810-3B1580743638}"/>
      </w:docPartPr>
      <w:docPartBody>
        <w:p w:rsidR="007E6051" w:rsidRDefault="005E422C">
          <w:pPr>
            <w:pStyle w:val="3C1F2A8DF4BA4B98AFC914CC7A15625C"/>
          </w:pPr>
          <w:r w:rsidRPr="009D0878">
            <w:t>Twitter/Blog/Portfolio</w:t>
          </w:r>
        </w:p>
      </w:docPartBody>
    </w:docPart>
    <w:docPart>
      <w:docPartPr>
        <w:name w:val="B4FF0A19EDC041A2B75298A87DC37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414E5-B1BC-469B-A4FA-BAF3691BF426}"/>
      </w:docPartPr>
      <w:docPartBody>
        <w:p w:rsidR="007E6051" w:rsidRDefault="005E422C">
          <w:pPr>
            <w:pStyle w:val="B4FF0A19EDC041A2B75298A87DC379C1"/>
          </w:pPr>
          <w:r w:rsidRPr="00565B06">
            <w:t>Education</w:t>
          </w:r>
        </w:p>
      </w:docPartBody>
    </w:docPart>
    <w:docPart>
      <w:docPartPr>
        <w:name w:val="1813E8F4A4114173B4671210C0DAB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7007E-25CE-4B8E-A0BB-22026D18D8CF}"/>
      </w:docPartPr>
      <w:docPartBody>
        <w:p w:rsidR="007E6051" w:rsidRDefault="005E422C">
          <w:pPr>
            <w:pStyle w:val="1813E8F4A4114173B4671210C0DAB4F5"/>
          </w:pPr>
          <w:r w:rsidRPr="00565B06">
            <w:t>Experience</w:t>
          </w:r>
        </w:p>
      </w:docPartBody>
    </w:docPart>
    <w:docPart>
      <w:docPartPr>
        <w:name w:val="55BF1933065F417DADFE919E97022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18FC0-FE2A-428E-8232-A53070A86559}"/>
      </w:docPartPr>
      <w:docPartBody>
        <w:p w:rsidR="007E6051" w:rsidRDefault="005E422C">
          <w:pPr>
            <w:pStyle w:val="55BF1933065F417DADFE919E970228A3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2C"/>
    <w:rsid w:val="00074B0A"/>
    <w:rsid w:val="000C6795"/>
    <w:rsid w:val="004100A7"/>
    <w:rsid w:val="005B61A4"/>
    <w:rsid w:val="005E422C"/>
    <w:rsid w:val="007E6051"/>
    <w:rsid w:val="00B04A95"/>
    <w:rsid w:val="00B6745D"/>
    <w:rsid w:val="00DB525D"/>
    <w:rsid w:val="00E1260B"/>
    <w:rsid w:val="00E13C87"/>
    <w:rsid w:val="00EE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09FB7951F84B0CABCE52A2EFFF13C0">
    <w:name w:val="E109FB7951F84B0CABCE52A2EFFF13C0"/>
  </w:style>
  <w:style w:type="paragraph" w:customStyle="1" w:styleId="8E258507ABF64CD58EAB93E79F1DD86D">
    <w:name w:val="8E258507ABF64CD58EAB93E79F1DD86D"/>
  </w:style>
  <w:style w:type="paragraph" w:customStyle="1" w:styleId="F7FDEA1C35F34A38A7AE9A756ECEF6D2">
    <w:name w:val="F7FDEA1C35F34A38A7AE9A756ECEF6D2"/>
  </w:style>
  <w:style w:type="paragraph" w:customStyle="1" w:styleId="3C1F2A8DF4BA4B98AFC914CC7A15625C">
    <w:name w:val="3C1F2A8DF4BA4B98AFC914CC7A15625C"/>
  </w:style>
  <w:style w:type="paragraph" w:customStyle="1" w:styleId="B4FF0A19EDC041A2B75298A87DC379C1">
    <w:name w:val="B4FF0A19EDC041A2B75298A87DC379C1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1813E8F4A4114173B4671210C0DAB4F5">
    <w:name w:val="1813E8F4A4114173B4671210C0DAB4F5"/>
  </w:style>
  <w:style w:type="paragraph" w:customStyle="1" w:styleId="55BF1933065F417DADFE919E970228A3">
    <w:name w:val="55BF1933065F417DADFE919E970228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285 Cornelius Rd Mooresville</CompanyAddress>
  <CompanyPhone>wwillden@outlook.com</CompanyPhone>
  <CompanyFax/>
  <CompanyEmail>(208) 243-7363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C38FAE-E97D-4102-9364-E960140BC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47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Willden</dc:creator>
  <cp:keywords>https://www.linkedin.com/in/wwillden</cp:keywords>
  <dc:description/>
  <cp:lastModifiedBy>William Willden</cp:lastModifiedBy>
  <cp:revision>10</cp:revision>
  <cp:lastPrinted>2020-03-18T20:23:00Z</cp:lastPrinted>
  <dcterms:created xsi:type="dcterms:W3CDTF">2020-03-18T20:28:00Z</dcterms:created>
  <dcterms:modified xsi:type="dcterms:W3CDTF">2024-01-11T02:04:00Z</dcterms:modified>
  <cp:category/>
  <cp:contentStatus>https://github.com/lights-a5</cp:contentStatus>
</cp:coreProperties>
</file>